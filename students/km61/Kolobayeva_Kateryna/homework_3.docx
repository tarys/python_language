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5BD1" w:rsidRPr="00291D93" w:rsidRDefault="00FE5BD1" w:rsidP="00EB0B65">
      <w:pPr>
        <w:pStyle w:val="normal0"/>
        <w:widowControl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4" w:history="1">
        <w:r w:rsidRPr="00291D93">
          <w:rPr>
            <w:rStyle w:val="unsubmittedproblemlink"/>
            <w:rFonts w:ascii="Times New Roman" w:hAnsi="Times New Roman"/>
            <w:b/>
            <w:color w:val="FF0000"/>
            <w:sz w:val="28"/>
            <w:szCs w:val="28"/>
            <w:shd w:val="clear" w:color="auto" w:fill="FFFFFF"/>
          </w:rPr>
          <w:t>Series - 1</w:t>
        </w:r>
      </w:hyperlink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Given two integers A and B (A ≤ B). Print all numbers from A to B inclusively.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Read an integer:</w:t>
      </w: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a = int(input())</w:t>
      </w: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a=int(input())</w:t>
      </w: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# </w:t>
      </w: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b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= int(input())</w:t>
      </w: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b=int(input())</w:t>
      </w: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for i in range(a,b+1):</w:t>
      </w: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print(</w:t>
      </w: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i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>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print(i)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5" w:history="1">
        <w:r w:rsidRPr="00291D93">
          <w:rPr>
            <w:rStyle w:val="unsubmittedproblemlink"/>
            <w:rFonts w:ascii="Times New Roman" w:hAnsi="Times New Roman"/>
            <w:b/>
            <w:color w:val="FF0000"/>
            <w:sz w:val="28"/>
            <w:szCs w:val="28"/>
            <w:shd w:val="clear" w:color="auto" w:fill="FFFFFF"/>
          </w:rPr>
          <w:t>Series - 2</w:t>
        </w:r>
      </w:hyperlink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Given two integers A and B. Print all numbers from A to B inclusively, in increasing order, if A &lt; B, or in decreasing order, if A ≥ B.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Read an integer:</w:t>
      </w: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a = int(input())</w:t>
      </w: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a=int(input())</w:t>
      </w: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# </w:t>
      </w: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b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= int(input())</w:t>
      </w: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b=int(input())</w:t>
      </w:r>
    </w:p>
    <w:p w:rsidR="00FE5BD1" w:rsidRPr="00291D93" w:rsidRDefault="00FE5BD1" w:rsidP="00FA7372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if a&lt;=b: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b/>
          <w:color w:val="339966"/>
          <w:sz w:val="28"/>
          <w:szCs w:val="28"/>
          <w:shd w:val="clear" w:color="auto" w:fill="FFFFFF"/>
        </w:rPr>
        <w:t xml:space="preserve"> 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</w:rPr>
        <w:t>if A &lt; B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for i in range(a,b+1):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print(</w:t>
      </w: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i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>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 xml:space="preserve">   </w:t>
      </w:r>
      <w:r w:rsidRPr="00291D93">
        <w:rPr>
          <w:rFonts w:ascii="Times New Roman" w:hAnsi="Times New Roman" w:cs="Times New Roman"/>
          <w:sz w:val="28"/>
          <w:szCs w:val="28"/>
        </w:rPr>
        <w:tab/>
        <w:t>print(i)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else: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b/>
          <w:color w:val="339966"/>
          <w:sz w:val="28"/>
          <w:szCs w:val="28"/>
          <w:shd w:val="clear" w:color="auto" w:fill="FFFFFF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b/>
          <w:color w:val="339966"/>
          <w:sz w:val="28"/>
          <w:szCs w:val="28"/>
          <w:shd w:val="clear" w:color="auto" w:fill="FFFFFF"/>
        </w:rPr>
        <w:t xml:space="preserve"> 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</w:rPr>
        <w:t>if A ≥ B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for i in range(a,b-1,-1):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print(</w:t>
      </w: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i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>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 xml:space="preserve">    </w:t>
      </w:r>
      <w:r w:rsidRPr="00291D93">
        <w:rPr>
          <w:rFonts w:ascii="Times New Roman" w:hAnsi="Times New Roman" w:cs="Times New Roman"/>
          <w:sz w:val="28"/>
          <w:szCs w:val="28"/>
        </w:rPr>
        <w:tab/>
        <w:t>print(i)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6" w:history="1">
        <w:r w:rsidRPr="00291D93">
          <w:rPr>
            <w:rStyle w:val="unsubmittedproblemlink"/>
            <w:rFonts w:ascii="Times New Roman" w:hAnsi="Times New Roman"/>
            <w:b/>
            <w:color w:val="FF0000"/>
            <w:sz w:val="28"/>
            <w:szCs w:val="28"/>
            <w:shd w:val="clear" w:color="auto" w:fill="FFFFFF"/>
          </w:rPr>
          <w:t>Series - 3</w:t>
        </w:r>
      </w:hyperlink>
    </w:p>
    <w:p w:rsidR="00FE5BD1" w:rsidRPr="00291D93" w:rsidRDefault="00FE5BD1" w:rsidP="00EE494D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 w:rsidP="00EE494D">
      <w:pPr>
        <w:pStyle w:val="normal0"/>
        <w:widowControl w:val="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Given two integers A and B, A&gt; BA&gt; B. Bring all the odd numbers from A to B inclusive. In this task, you can do without if statement.</w:t>
      </w:r>
    </w:p>
    <w:p w:rsidR="00FE5BD1" w:rsidRPr="00291D93" w:rsidRDefault="00FE5BD1" w:rsidP="00EE494D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Read an integer: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a = int(input())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a=int(input())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# </w:t>
      </w: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b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= int(input())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b=int(input())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value: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for i in range(a,b-1,-1):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 xml:space="preserve">    if i%2!=0: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print(</w:t>
      </w: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i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>)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 xml:space="preserve">        print(i)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7" w:history="1">
        <w:r w:rsidRPr="00291D93">
          <w:rPr>
            <w:rStyle w:val="unsubmittedproblemlink"/>
            <w:rFonts w:ascii="Times New Roman" w:hAnsi="Times New Roman"/>
            <w:b/>
            <w:color w:val="FF0000"/>
            <w:sz w:val="28"/>
            <w:szCs w:val="28"/>
            <w:shd w:val="clear" w:color="auto" w:fill="FFFFFF"/>
          </w:rPr>
          <w:t>Sum of ten numbers</w:t>
        </w:r>
      </w:hyperlink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b/>
          <w:sz w:val="28"/>
          <w:szCs w:val="28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10 numbers are given in the input. Read them and print their sum. Use as few variables as you can.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</w:rPr>
        <w:t>Read them and print their sum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  <w:lang w:val="en-US"/>
        </w:rPr>
        <w:t>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sum=0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for i in range(10):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sum+=int(input()</w:t>
      </w:r>
      <w:r w:rsidRPr="00291D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E5BD1" w:rsidRPr="00291D93" w:rsidRDefault="00FE5BD1" w:rsidP="00EE494D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print(sum)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print(sum)</w:t>
      </w:r>
    </w:p>
    <w:p w:rsidR="00FE5BD1" w:rsidRPr="00291D93" w:rsidRDefault="00FE5BD1" w:rsidP="00E72468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FF0000"/>
          <w:sz w:val="28"/>
          <w:szCs w:val="28"/>
        </w:rPr>
      </w:pPr>
      <w:r w:rsidRPr="00291D93">
        <w:rPr>
          <w:rFonts w:ascii="Times New Roman" w:hAnsi="Times New Roman" w:cs="Times New Roman"/>
          <w:bCs/>
          <w:color w:val="FF0000"/>
          <w:sz w:val="28"/>
          <w:szCs w:val="28"/>
        </w:rPr>
        <w:t>Sum of N numbers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N numbers are given in the input. Read them and print their sum.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</w:rPr>
        <w:t>Read them and print their sum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  <w:lang w:val="en-US"/>
        </w:rPr>
        <w:t>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sum=0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n=int(input())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n=int(input())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for i in range(n):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sum+=int(input())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print(sum)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print(sum)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</w:p>
    <w:p w:rsidR="00FE5BD1" w:rsidRPr="00291D93" w:rsidRDefault="00FE5BD1" w:rsidP="00E72468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FF0000"/>
          <w:sz w:val="28"/>
          <w:szCs w:val="28"/>
        </w:rPr>
      </w:pPr>
      <w:r w:rsidRPr="00291D93">
        <w:rPr>
          <w:rFonts w:ascii="Times New Roman" w:hAnsi="Times New Roman" w:cs="Times New Roman"/>
          <w:bCs/>
          <w:color w:val="FF0000"/>
          <w:sz w:val="28"/>
          <w:szCs w:val="28"/>
        </w:rPr>
        <w:t>Sum of cubes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b/>
          <w:sz w:val="28"/>
          <w:szCs w:val="28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For the given integer N calculate the following sum:</w:t>
      </w:r>
      <w:r w:rsidRPr="00291D93">
        <w:rPr>
          <w:rFonts w:ascii="Times New Roman" w:hAnsi="Times New Roman" w:cs="Times New Roman"/>
          <w:b/>
          <w:color w:val="373A3C"/>
          <w:sz w:val="28"/>
          <w:szCs w:val="28"/>
          <w:highlight w:val="white"/>
        </w:rPr>
        <w:t>1^3+2^3+3^3+...+n^3.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  <w:lang w:val="en-US"/>
        </w:rPr>
        <w:t>#C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</w:rPr>
        <w:t>alculate the following sum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  <w:lang w:val="en-US"/>
        </w:rPr>
        <w:t>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sum=0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n=int(input())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n=int(input())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for i in range(n+1):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sum+=i**3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print(sum)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print(sum)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</w:p>
    <w:p w:rsidR="00FE5BD1" w:rsidRPr="00291D93" w:rsidRDefault="00FE5BD1" w:rsidP="00E72468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FF0000"/>
          <w:sz w:val="28"/>
          <w:szCs w:val="28"/>
        </w:rPr>
      </w:pPr>
      <w:r w:rsidRPr="00291D93">
        <w:rPr>
          <w:rFonts w:ascii="Times New Roman" w:hAnsi="Times New Roman" w:cs="Times New Roman"/>
          <w:bCs/>
          <w:color w:val="FF0000"/>
          <w:sz w:val="28"/>
          <w:szCs w:val="28"/>
        </w:rPr>
        <w:t>Factorial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 w:rsidP="00C856C5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In mathematics, the factorial of of an integer</w:t>
      </w:r>
      <w:r w:rsidRPr="00291D93">
        <w:rPr>
          <w:rFonts w:ascii="Times New Roman" w:hAnsi="Times New Roman" w:cs="Times New Roman"/>
          <w:b/>
          <w:color w:val="333333"/>
          <w:sz w:val="28"/>
          <w:szCs w:val="28"/>
        </w:rPr>
        <w:t> nn</w:t>
      </w: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, denoted by</w:t>
      </w:r>
      <w:r w:rsidRPr="00291D93">
        <w:rPr>
          <w:rFonts w:ascii="Times New Roman" w:hAnsi="Times New Roman" w:cs="Times New Roman"/>
          <w:b/>
          <w:color w:val="333333"/>
          <w:sz w:val="28"/>
          <w:szCs w:val="28"/>
        </w:rPr>
        <w:t> n!n! </w:t>
      </w: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is the following product:</w:t>
      </w:r>
    </w:p>
    <w:p w:rsidR="00FE5BD1" w:rsidRPr="00291D93" w:rsidRDefault="00FE5BD1" w:rsidP="00C856C5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</w:rPr>
        <w:t>n!=1×2×…×nn!=1×2×…×n</w:t>
      </w:r>
    </w:p>
    <w:p w:rsidR="00FE5BD1" w:rsidRPr="00291D93" w:rsidRDefault="00FE5BD1" w:rsidP="00C856C5">
      <w:pPr>
        <w:shd w:val="clear" w:color="auto" w:fill="FFFFFF"/>
        <w:spacing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</w:rPr>
        <w:t>For the given integer nn calculate the value n!n!. Don't use </w:t>
      </w:r>
      <w:r w:rsidRPr="00291D93">
        <w:rPr>
          <w:rFonts w:ascii="Times New Roman" w:hAnsi="Times New Roman" w:cs="Times New Roman"/>
          <w:b/>
          <w:color w:val="C7254E"/>
          <w:sz w:val="28"/>
          <w:szCs w:val="28"/>
        </w:rPr>
        <w:t>math</w:t>
      </w:r>
      <w:r w:rsidRPr="00291D93">
        <w:rPr>
          <w:rFonts w:ascii="Times New Roman" w:hAnsi="Times New Roman" w:cs="Times New Roman"/>
          <w:b/>
          <w:color w:val="333333"/>
          <w:sz w:val="28"/>
          <w:szCs w:val="28"/>
        </w:rPr>
        <w:t> module in this exercise.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#Calculate the amount of: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n=int(input())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n=int(input())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</w:rPr>
        <w:t>Read them and print their sum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sum=1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for i in range(n):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sum*=i+1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print(sum)</w:t>
      </w:r>
    </w:p>
    <w:p w:rsidR="00FE5BD1" w:rsidRPr="00291D93" w:rsidRDefault="00FE5BD1" w:rsidP="00C856C5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print(sum)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</w:p>
    <w:p w:rsidR="00FE5BD1" w:rsidRPr="00291D93" w:rsidRDefault="00FE5BD1">
      <w:pPr>
        <w:pStyle w:val="normal0"/>
        <w:widowControl w:val="0"/>
        <w:rPr>
          <w:rStyle w:val="apple-converted-space"/>
          <w:rFonts w:ascii="Times New Roman" w:hAnsi="Times New Roman"/>
          <w:b/>
          <w:color w:val="FF0000"/>
          <w:sz w:val="28"/>
          <w:szCs w:val="28"/>
          <w:shd w:val="clear" w:color="auto" w:fill="FFFFFF"/>
        </w:rPr>
      </w:pPr>
      <w:hyperlink r:id="rId8" w:history="1">
        <w:r w:rsidRPr="00291D93">
          <w:rPr>
            <w:rStyle w:val="unsubmittedproblemlink"/>
            <w:rFonts w:ascii="Times New Roman" w:hAnsi="Times New Roman"/>
            <w:b/>
            <w:color w:val="FF0000"/>
            <w:sz w:val="28"/>
            <w:szCs w:val="28"/>
            <w:shd w:val="clear" w:color="auto" w:fill="FFFFFF"/>
          </w:rPr>
          <w:t>The sum of the factorials</w:t>
        </w:r>
      </w:hyperlink>
      <w:r w:rsidRPr="00291D93">
        <w:rPr>
          <w:rStyle w:val="apple-converted-space"/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 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For given integer</w:t>
      </w:r>
      <w:r w:rsidRPr="00291D93">
        <w:rPr>
          <w:rStyle w:val="apple-converted-space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 </w:t>
      </w:r>
      <w:r w:rsidRPr="00291D93">
        <w:rPr>
          <w:rStyle w:val="mi"/>
          <w:rFonts w:ascii="Times New Roman" w:hAnsi="Times New Roman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291D93">
        <w:rPr>
          <w:rStyle w:val="mjxassistivemathml"/>
          <w:rFonts w:ascii="Times New Roman" w:hAnsi="Times New Roman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291D93">
        <w:rPr>
          <w:rStyle w:val="apple-converted-space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 </w:t>
      </w: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compute the sum</w:t>
      </w:r>
      <w:r w:rsidRPr="00291D93">
        <w:rPr>
          <w:rStyle w:val="apple-converted-space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 </w:t>
      </w:r>
      <w:r w:rsidRPr="00291D93">
        <w:rPr>
          <w:rStyle w:val="mn"/>
          <w:rFonts w:ascii="Times New Roman" w:hAnsi="Times New Roman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291D93">
        <w:rPr>
          <w:rStyle w:val="mo"/>
          <w:rFonts w:ascii="Times New Roman" w:hAnsi="Times New Roman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!+</w:t>
      </w:r>
      <w:r w:rsidRPr="00291D93">
        <w:rPr>
          <w:rStyle w:val="mn"/>
          <w:rFonts w:ascii="Times New Roman" w:hAnsi="Times New Roman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291D93">
        <w:rPr>
          <w:rStyle w:val="mo"/>
          <w:rFonts w:ascii="Times New Roman" w:hAnsi="Times New Roman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!+</w:t>
      </w:r>
      <w:r w:rsidRPr="00291D93">
        <w:rPr>
          <w:rStyle w:val="mn"/>
          <w:rFonts w:ascii="Times New Roman" w:hAnsi="Times New Roman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291D93">
        <w:rPr>
          <w:rStyle w:val="mo"/>
          <w:rFonts w:ascii="Times New Roman" w:hAnsi="Times New Roman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!+...+</w:t>
      </w:r>
      <w:r w:rsidRPr="00291D93">
        <w:rPr>
          <w:rStyle w:val="mi"/>
          <w:rFonts w:ascii="Times New Roman" w:hAnsi="Times New Roman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291D93">
        <w:rPr>
          <w:rStyle w:val="mo"/>
          <w:rFonts w:ascii="Times New Roman" w:hAnsi="Times New Roman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!</w:t>
      </w:r>
      <w:r w:rsidRPr="00291D93">
        <w:rPr>
          <w:rStyle w:val="mjxassistivemathml"/>
          <w:rFonts w:ascii="Times New Roman" w:hAnsi="Times New Roman"/>
          <w:b/>
          <w:color w:val="333333"/>
          <w:sz w:val="28"/>
          <w:szCs w:val="28"/>
          <w:bdr w:val="none" w:sz="0" w:space="0" w:color="auto" w:frame="1"/>
          <w:shd w:val="clear" w:color="auto" w:fill="FFFFFF"/>
        </w:rPr>
        <w:t>1!+2!+3!+...+n!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#Calculate the amount of: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n=int(input())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n=int(input())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</w:rPr>
        <w:t>Read them and print their sum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sum=</w:t>
      </w:r>
      <w:r w:rsidRPr="00291D9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for i in range(n):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fact=1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for j in range(i+1):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 xml:space="preserve">    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fact*=j+1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sum+=fact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print(sum</w:t>
      </w: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print(sum)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hyperlink r:id="rId9" w:history="1">
        <w:r w:rsidRPr="00291D93">
          <w:rPr>
            <w:rStyle w:val="unsubmittedproblemlink"/>
            <w:rFonts w:ascii="Times New Roman" w:hAnsi="Times New Roman"/>
            <w:b/>
            <w:color w:val="FF0000"/>
            <w:sz w:val="28"/>
            <w:szCs w:val="28"/>
            <w:shd w:val="clear" w:color="auto" w:fill="FFFFFF"/>
          </w:rPr>
          <w:t>The number of zeros</w:t>
        </w:r>
      </w:hyperlink>
      <w:r w:rsidRPr="00291D93">
        <w:rPr>
          <w:rStyle w:val="apple-converted-space"/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 </w:t>
      </w:r>
      <w:r w:rsidRPr="00291D9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 w:rsidP="00E72468">
      <w:pPr>
        <w:rPr>
          <w:rFonts w:ascii="Times New Roman" w:hAnsi="Times New Roman" w:cs="Times New Roman"/>
          <w:b/>
          <w:sz w:val="28"/>
          <w:szCs w:val="28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Given N numbers: the first number in the input is N, after that N integers are given. Count the number of zeros among the given integers and print it.</w:t>
      </w:r>
    </w:p>
    <w:p w:rsidR="00FE5BD1" w:rsidRPr="00291D93" w:rsidRDefault="00FE5BD1" w:rsidP="00E72468">
      <w:pPr>
        <w:pStyle w:val="NormalWeb"/>
        <w:shd w:val="clear" w:color="auto" w:fill="FFFFFF"/>
        <w:spacing w:before="225" w:beforeAutospacing="0" w:after="150" w:afterAutospacing="0"/>
        <w:rPr>
          <w:b/>
          <w:color w:val="333333"/>
          <w:sz w:val="28"/>
          <w:szCs w:val="28"/>
        </w:rPr>
      </w:pPr>
      <w:r w:rsidRPr="00291D93">
        <w:rPr>
          <w:b/>
          <w:color w:val="333333"/>
          <w:sz w:val="28"/>
          <w:szCs w:val="28"/>
        </w:rPr>
        <w:t>You need to count the number of numbers that are equals to zero, not the number of zero digits.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 xml:space="preserve"> """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#Calculate the amount of: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n=int(input())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n=int(input())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</w:rPr>
        <w:t>Read them and print their sum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sum=</w:t>
      </w:r>
      <w:r w:rsidRPr="00291D93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FE5BD1" w:rsidRPr="00291D93" w:rsidRDefault="00FE5BD1" w:rsidP="00E72468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for i in range(n):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x=int(input())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ab/>
      </w:r>
      <w:r w:rsidRPr="00291D93">
        <w:rPr>
          <w:rFonts w:ascii="Times New Roman" w:hAnsi="Times New Roman" w:cs="Times New Roman"/>
          <w:sz w:val="28"/>
          <w:szCs w:val="28"/>
        </w:rPr>
        <w:t>if x==0: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#x=0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 xml:space="preserve">    </w:t>
      </w:r>
      <w:r w:rsidRPr="00291D93">
        <w:rPr>
          <w:rFonts w:ascii="Times New Roman" w:hAnsi="Times New Roman" w:cs="Times New Roman"/>
          <w:sz w:val="28"/>
          <w:szCs w:val="28"/>
        </w:rPr>
        <w:tab/>
        <w:t>sum+=1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print(sum</w:t>
      </w: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print(sum)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E5BD1" w:rsidRPr="00291D93" w:rsidRDefault="00FE5BD1">
      <w:pPr>
        <w:pStyle w:val="normal0"/>
        <w:widowControl w:val="0"/>
        <w:rPr>
          <w:rStyle w:val="apple-converted-space"/>
          <w:rFonts w:ascii="Times New Roman" w:hAnsi="Times New Roman"/>
          <w:b/>
          <w:color w:val="FF0000"/>
          <w:sz w:val="28"/>
          <w:szCs w:val="28"/>
          <w:shd w:val="clear" w:color="auto" w:fill="FFFFFF"/>
          <w:lang w:val="en-US"/>
        </w:rPr>
      </w:pPr>
      <w:hyperlink r:id="rId10" w:history="1">
        <w:r w:rsidRPr="00291D93">
          <w:rPr>
            <w:rStyle w:val="unsubmittedproblemlink"/>
            <w:rFonts w:ascii="Times New Roman" w:hAnsi="Times New Roman"/>
            <w:b/>
            <w:color w:val="FF0000"/>
            <w:sz w:val="28"/>
            <w:szCs w:val="28"/>
            <w:shd w:val="clear" w:color="auto" w:fill="FFFFFF"/>
          </w:rPr>
          <w:t>Ladder</w:t>
        </w:r>
      </w:hyperlink>
      <w:r w:rsidRPr="00291D93">
        <w:rPr>
          <w:rStyle w:val="apple-converted-space"/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 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b/>
          <w:sz w:val="28"/>
          <w:szCs w:val="28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For given integer n ≤ 9 print a ladder of n steps. The k-th step consists of the integers from 1 to i without spaces between them. To do that, you can use the</w:t>
      </w:r>
      <w:r w:rsidRPr="00291D93">
        <w:rPr>
          <w:rStyle w:val="apple-converted-space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 </w:t>
      </w:r>
      <w:r w:rsidRPr="00291D93">
        <w:rPr>
          <w:rStyle w:val="HTMLCode"/>
          <w:rFonts w:ascii="Times New Roman" w:eastAsia="Arial" w:hAnsi="Times New Roman" w:cs="Times New Roman"/>
          <w:b/>
          <w:color w:val="C7254E"/>
          <w:sz w:val="28"/>
          <w:szCs w:val="28"/>
          <w:shd w:val="clear" w:color="auto" w:fill="F9F2F4"/>
        </w:rPr>
        <w:t>sep</w:t>
      </w:r>
      <w:r w:rsidRPr="00291D93">
        <w:rPr>
          <w:rStyle w:val="apple-converted-space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 </w:t>
      </w: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and</w:t>
      </w:r>
      <w:r w:rsidRPr="00291D93">
        <w:rPr>
          <w:rStyle w:val="apple-converted-space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 </w:t>
      </w:r>
      <w:r w:rsidRPr="00291D93">
        <w:rPr>
          <w:rStyle w:val="HTMLCode"/>
          <w:rFonts w:ascii="Times New Roman" w:eastAsia="Arial" w:hAnsi="Times New Roman" w:cs="Times New Roman"/>
          <w:b/>
          <w:color w:val="C7254E"/>
          <w:sz w:val="28"/>
          <w:szCs w:val="28"/>
          <w:shd w:val="clear" w:color="auto" w:fill="F9F2F4"/>
        </w:rPr>
        <w:t>end</w:t>
      </w:r>
      <w:r w:rsidRPr="00291D93">
        <w:rPr>
          <w:rStyle w:val="apple-converted-space"/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> </w:t>
      </w: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arguments for the function print().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b/>
          <w:color w:val="339966"/>
          <w:sz w:val="28"/>
          <w:szCs w:val="28"/>
          <w:shd w:val="clear" w:color="auto" w:fill="FFFFFF"/>
        </w:rPr>
        <w:t xml:space="preserve"> 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  <w:lang w:val="en-US"/>
        </w:rPr>
        <w:t>P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</w:rPr>
        <w:t>rint a ladder of n steps</w:t>
      </w:r>
      <w:r w:rsidRPr="00291D93">
        <w:rPr>
          <w:rFonts w:ascii="Times New Roman" w:hAnsi="Times New Roman" w:cs="Times New Roman"/>
          <w:color w:val="339966"/>
          <w:sz w:val="28"/>
          <w:szCs w:val="28"/>
          <w:shd w:val="clear" w:color="auto" w:fill="FFFFFF"/>
          <w:lang w:val="en-US"/>
        </w:rPr>
        <w:t>:</w:t>
      </w:r>
    </w:p>
    <w:p w:rsidR="00FE5BD1" w:rsidRPr="00291D93" w:rsidRDefault="00FE5BD1" w:rsidP="00291D93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n=int(input())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n=int(input())</w:t>
      </w:r>
    </w:p>
    <w:p w:rsidR="00FE5BD1" w:rsidRPr="00291D93" w:rsidRDefault="00FE5BD1" w:rsidP="00291D93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</w:t>
      </w:r>
    </w:p>
    <w:p w:rsidR="00FE5BD1" w:rsidRPr="00291D93" w:rsidRDefault="00FE5BD1" w:rsidP="00291D93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for i in range(1, n + 1):</w:t>
      </w:r>
    </w:p>
    <w:p w:rsidR="00FE5BD1" w:rsidRPr="00291D93" w:rsidRDefault="00FE5BD1" w:rsidP="00291D93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</w:t>
      </w:r>
    </w:p>
    <w:p w:rsidR="00FE5BD1" w:rsidRPr="00291D93" w:rsidRDefault="00FE5BD1" w:rsidP="00291D93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 xml:space="preserve">    for j in range(1, i + 1):</w:t>
      </w:r>
    </w:p>
    <w:p w:rsidR="00FE5BD1" w:rsidRPr="00291D93" w:rsidRDefault="00FE5BD1" w:rsidP="00291D93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print(j, sep='', end='')</w:t>
      </w:r>
    </w:p>
    <w:p w:rsidR="00FE5BD1" w:rsidRPr="00291D93" w:rsidRDefault="00FE5BD1" w:rsidP="00291D93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 xml:space="preserve">        print(j, sep='', end='')</w:t>
      </w:r>
    </w:p>
    <w:p w:rsidR="00FE5BD1" w:rsidRPr="00291D93" w:rsidRDefault="00FE5BD1" w:rsidP="00291D93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print()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print()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</w:p>
    <w:p w:rsidR="00FE5BD1" w:rsidRPr="00291D93" w:rsidRDefault="00FE5BD1" w:rsidP="00291D93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FF6600"/>
          <w:sz w:val="28"/>
          <w:szCs w:val="28"/>
        </w:rPr>
      </w:pPr>
      <w:r w:rsidRPr="00291D93">
        <w:rPr>
          <w:rFonts w:ascii="Times New Roman" w:hAnsi="Times New Roman" w:cs="Times New Roman"/>
          <w:bCs/>
          <w:color w:val="FF6600"/>
          <w:sz w:val="28"/>
          <w:szCs w:val="28"/>
        </w:rPr>
        <w:t>Lost card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"""</w:t>
      </w:r>
    </w:p>
    <w:p w:rsidR="00FE5BD1" w:rsidRPr="00291D93" w:rsidRDefault="00FE5BD1" w:rsidP="00291D93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There was a set of cards with numbers from 1 to N. One of the card is now lost. Determine the number on that lost card given the numbers for the remaining cards.</w:t>
      </w:r>
    </w:p>
    <w:p w:rsidR="00FE5BD1" w:rsidRPr="00291D93" w:rsidRDefault="00FE5BD1" w:rsidP="00291D93">
      <w:pPr>
        <w:shd w:val="clear" w:color="auto" w:fill="FFFFFF"/>
        <w:spacing w:before="225" w:after="15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291D93">
        <w:rPr>
          <w:rFonts w:ascii="Times New Roman" w:hAnsi="Times New Roman" w:cs="Times New Roman"/>
          <w:b/>
          <w:color w:val="333333"/>
          <w:sz w:val="28"/>
          <w:szCs w:val="28"/>
        </w:rPr>
        <w:t>Given a number N, then N − 1 integers - numbers on remaining cards (distinct integer in range from 1 to N). Your program should print a number on the lost card.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"""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b/>
          <w:color w:val="339966"/>
          <w:sz w:val="28"/>
          <w:szCs w:val="28"/>
        </w:rPr>
        <w:t xml:space="preserve"> </w:t>
      </w: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P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>rogram should print a number on the lost card</w:t>
      </w: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:</w:t>
      </w:r>
    </w:p>
    <w:p w:rsidR="00FE5BD1" w:rsidRPr="00291D93" w:rsidRDefault="00FE5BD1" w:rsidP="00291D93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n=int(input())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n=int(input())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summ=0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needed_sum=0</w:t>
      </w:r>
    </w:p>
    <w:p w:rsidR="00FE5BD1" w:rsidRPr="00291D93" w:rsidRDefault="00FE5BD1" w:rsidP="00291D93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</w:rPr>
        <w:t># Print a value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for i in range(n-1):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summ+=int(input())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ab/>
        <w:t>needed_sum+=i+1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sz w:val="28"/>
          <w:szCs w:val="28"/>
        </w:rPr>
        <w:t>needed_sum+=n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color w:val="339966"/>
          <w:sz w:val="28"/>
          <w:szCs w:val="28"/>
          <w:lang w:val="en-US"/>
        </w:rPr>
      </w:pPr>
      <w:r w:rsidRPr="00291D93">
        <w:rPr>
          <w:rFonts w:ascii="Times New Roman" w:hAnsi="Times New Roman" w:cs="Times New Roman"/>
          <w:color w:val="339966"/>
          <w:sz w:val="28"/>
          <w:szCs w:val="28"/>
          <w:lang w:val="en-US"/>
        </w:rPr>
        <w:t>#</w:t>
      </w:r>
      <w:r w:rsidRPr="00291D93">
        <w:rPr>
          <w:rFonts w:ascii="Times New Roman" w:hAnsi="Times New Roman" w:cs="Times New Roman"/>
          <w:color w:val="339966"/>
          <w:sz w:val="28"/>
          <w:szCs w:val="28"/>
        </w:rPr>
        <w:t xml:space="preserve"> print(needed_sum-summ)</w:t>
      </w:r>
    </w:p>
    <w:p w:rsidR="00FE5BD1" w:rsidRPr="00291D93" w:rsidRDefault="00FE5BD1">
      <w:pPr>
        <w:pStyle w:val="normal0"/>
        <w:widowControl w:val="0"/>
        <w:rPr>
          <w:rFonts w:ascii="Times New Roman" w:hAnsi="Times New Roman" w:cs="Times New Roman"/>
          <w:sz w:val="28"/>
          <w:szCs w:val="28"/>
        </w:rPr>
      </w:pPr>
      <w:r w:rsidRPr="00291D93">
        <w:rPr>
          <w:rFonts w:ascii="Times New Roman" w:hAnsi="Times New Roman" w:cs="Times New Roman"/>
          <w:sz w:val="28"/>
          <w:szCs w:val="28"/>
        </w:rPr>
        <w:t>print(needed_sum-summ)</w:t>
      </w:r>
    </w:p>
    <w:p w:rsidR="00FE5BD1" w:rsidRDefault="00FE5BD1">
      <w:pPr>
        <w:pStyle w:val="normal0"/>
        <w:widowControl w:val="0"/>
      </w:pPr>
    </w:p>
    <w:p w:rsidR="00FE5BD1" w:rsidRDefault="00FE5BD1">
      <w:pPr>
        <w:pStyle w:val="normal0"/>
        <w:widowControl w:val="0"/>
      </w:pPr>
    </w:p>
    <w:p w:rsidR="00FE5BD1" w:rsidRDefault="00FE5BD1">
      <w:pPr>
        <w:pStyle w:val="normal0"/>
        <w:widowControl w:val="0"/>
      </w:pPr>
    </w:p>
    <w:p w:rsidR="00FE5BD1" w:rsidRDefault="00FE5BD1">
      <w:pPr>
        <w:pStyle w:val="normal0"/>
        <w:widowControl w:val="0"/>
      </w:pPr>
    </w:p>
    <w:sectPr w:rsidR="00FE5BD1" w:rsidSect="003241F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41F2"/>
    <w:rsid w:val="000F1921"/>
    <w:rsid w:val="002503EA"/>
    <w:rsid w:val="00291D93"/>
    <w:rsid w:val="003241F2"/>
    <w:rsid w:val="004540C3"/>
    <w:rsid w:val="00804EAC"/>
    <w:rsid w:val="00944345"/>
    <w:rsid w:val="009F5FAD"/>
    <w:rsid w:val="00C856C5"/>
    <w:rsid w:val="00E72468"/>
    <w:rsid w:val="00EB0B65"/>
    <w:rsid w:val="00EE494D"/>
    <w:rsid w:val="00FA7372"/>
    <w:rsid w:val="00FE5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3EA"/>
    <w:pPr>
      <w:spacing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3241F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3241F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3241F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3241F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3241F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3241F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color w:val="000000"/>
    </w:rPr>
  </w:style>
  <w:style w:type="paragraph" w:customStyle="1" w:styleId="normal0">
    <w:name w:val="normal"/>
    <w:uiPriority w:val="99"/>
    <w:rsid w:val="003241F2"/>
    <w:pPr>
      <w:spacing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3241F2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3241F2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color w:val="000000"/>
      <w:sz w:val="24"/>
      <w:szCs w:val="24"/>
    </w:rPr>
  </w:style>
  <w:style w:type="table" w:customStyle="1" w:styleId="a">
    <w:name w:val="Стиль"/>
    <w:uiPriority w:val="99"/>
    <w:rsid w:val="003241F2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C856C5"/>
    <w:rPr>
      <w:rFonts w:cs="Times New Roman"/>
    </w:rPr>
  </w:style>
  <w:style w:type="character" w:customStyle="1" w:styleId="mi">
    <w:name w:val="mi"/>
    <w:basedOn w:val="DefaultParagraphFont"/>
    <w:uiPriority w:val="99"/>
    <w:rsid w:val="00C856C5"/>
    <w:rPr>
      <w:rFonts w:cs="Times New Roman"/>
    </w:rPr>
  </w:style>
  <w:style w:type="character" w:customStyle="1" w:styleId="mjxassistivemathml">
    <w:name w:val="mjx_assistive_mathml"/>
    <w:basedOn w:val="DefaultParagraphFont"/>
    <w:uiPriority w:val="99"/>
    <w:rsid w:val="00C856C5"/>
    <w:rPr>
      <w:rFonts w:cs="Times New Roman"/>
    </w:rPr>
  </w:style>
  <w:style w:type="character" w:customStyle="1" w:styleId="mo">
    <w:name w:val="mo"/>
    <w:basedOn w:val="DefaultParagraphFont"/>
    <w:uiPriority w:val="99"/>
    <w:rsid w:val="00C856C5"/>
    <w:rPr>
      <w:rFonts w:cs="Times New Roman"/>
    </w:rPr>
  </w:style>
  <w:style w:type="character" w:customStyle="1" w:styleId="mn">
    <w:name w:val="mn"/>
    <w:basedOn w:val="DefaultParagraphFont"/>
    <w:uiPriority w:val="99"/>
    <w:rsid w:val="00C856C5"/>
    <w:rPr>
      <w:rFonts w:cs="Times New Roman"/>
    </w:rPr>
  </w:style>
  <w:style w:type="character" w:customStyle="1" w:styleId="mjxassistivemathmlmjxassistivemathmlblock">
    <w:name w:val="mjx_assistive_mathml mjx_assistive_mathml_block"/>
    <w:basedOn w:val="DefaultParagraphFont"/>
    <w:uiPriority w:val="99"/>
    <w:rsid w:val="00C856C5"/>
    <w:rPr>
      <w:rFonts w:cs="Times New Roman"/>
    </w:rPr>
  </w:style>
  <w:style w:type="paragraph" w:styleId="NormalWeb">
    <w:name w:val="Normal (Web)"/>
    <w:basedOn w:val="Normal"/>
    <w:uiPriority w:val="99"/>
    <w:rsid w:val="00C856C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rsid w:val="00C856C5"/>
    <w:rPr>
      <w:rFonts w:ascii="Courier New" w:eastAsia="Times New Roman" w:hAnsi="Courier New" w:cs="Courier New"/>
      <w:sz w:val="20"/>
      <w:szCs w:val="20"/>
    </w:rPr>
  </w:style>
  <w:style w:type="character" w:customStyle="1" w:styleId="unsubmittedproblemlink">
    <w:name w:val="unsubmittedproblemlink"/>
    <w:basedOn w:val="DefaultParagraphFont"/>
    <w:uiPriority w:val="99"/>
    <w:rsid w:val="00C856C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249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54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495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52424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53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954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5242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249556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4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kify.org/lessons/for_loop_range/problems/sum_of_factorial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nakify.org/lessons/for_loop_range/problems/sum_of_ten_number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akify.org/lessons/for_loop_range/problems/series_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nakify.org/lessons/for_loop_range/problems/series_1/" TargetMode="External"/><Relationship Id="rId10" Type="http://schemas.openxmlformats.org/officeDocument/2006/relationships/hyperlink" Target="https://snakify.org/lessons/for_loop_range/problems/ladder/" TargetMode="External"/><Relationship Id="rId4" Type="http://schemas.openxmlformats.org/officeDocument/2006/relationships/hyperlink" Target="https://snakify.org/lessons/for_loop_range/problems/series_1/" TargetMode="External"/><Relationship Id="rId9" Type="http://schemas.openxmlformats.org/officeDocument/2006/relationships/hyperlink" Target="https://snakify.org/lessons/for_loop_range/problems/how_many_zero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</TotalTime>
  <Pages>7</Pages>
  <Words>2891</Words>
  <Characters>1649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Katrin7</cp:lastModifiedBy>
  <cp:revision>3</cp:revision>
  <dcterms:created xsi:type="dcterms:W3CDTF">2016-10-17T15:45:00Z</dcterms:created>
  <dcterms:modified xsi:type="dcterms:W3CDTF">2016-10-17T20:31:00Z</dcterms:modified>
</cp:coreProperties>
</file>